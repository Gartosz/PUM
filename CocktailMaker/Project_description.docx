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796344DE" w:rsidR="000C2633" w:rsidRPr="00EA7099" w:rsidRDefault="00633F14">
            <w:r>
              <w:t>Bartosz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1FA07008" w:rsidR="000C2633" w:rsidRPr="00EA7099" w:rsidRDefault="00633F14">
            <w:r>
              <w:t>321840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72B738FC" w:rsidR="000C2633" w:rsidRPr="00EA7099" w:rsidRDefault="00127134">
            <w:r>
              <w:t>Gałczyński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68F6AC09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0D0B5E95" w:rsidR="000C2633" w:rsidRPr="00EA7099" w:rsidRDefault="002B16B5">
            <w:r w:rsidRPr="002B16B5">
              <w:t>https://github.com/Gartosz/PUM/tree/main/</w:t>
            </w:r>
            <w:r w:rsidR="007A11C3">
              <w:t>CocktailMaker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088C841B" w:rsidR="000C2633" w:rsidRPr="00EA7099" w:rsidRDefault="00633F14">
            <w:r>
              <w:t>2022/2023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0982A9ED" w:rsidR="000C2633" w:rsidRPr="00EA7099" w:rsidRDefault="00CF1391">
            <w:r>
              <w:t>4,5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11B4C126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4F19CE8B" w:rsidR="0059793D" w:rsidRPr="00EA7099" w:rsidRDefault="00E15F83" w:rsidP="00E15F83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13C0BE77" w:rsidR="000C2633" w:rsidRDefault="00246F93">
            <w:r>
              <w:t>1</w:t>
            </w:r>
          </w:p>
          <w:p w14:paraId="2AE2C81E" w14:textId="10AE1F67" w:rsidR="00246F93" w:rsidRPr="00EA7099" w:rsidRDefault="006F64F7">
            <w:r>
              <w:t>piątek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D16CA0" w14:paraId="79B1BBD8" w14:textId="77777777" w:rsidTr="005D3C78">
        <w:trPr>
          <w:trHeight w:val="2061"/>
        </w:trPr>
        <w:tc>
          <w:tcPr>
            <w:tcW w:w="4675" w:type="dxa"/>
          </w:tcPr>
          <w:p w14:paraId="1FCD6284" w14:textId="77777777" w:rsidR="000C2633" w:rsidRDefault="005642DE" w:rsidP="005642DE">
            <w:pPr>
              <w:pStyle w:val="Nagwek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09A26F21" w14:textId="7BAD2723" w:rsidR="00771F9C" w:rsidRPr="00EA7099" w:rsidRDefault="00771F9C" w:rsidP="005642DE">
            <w:pPr>
              <w:pStyle w:val="Nagwek1"/>
            </w:pPr>
            <w:r>
              <w:rPr>
                <w:lang w:bidi="pl-PL"/>
              </w:rPr>
              <w:t>Android studio</w:t>
            </w:r>
          </w:p>
        </w:tc>
        <w:tc>
          <w:tcPr>
            <w:tcW w:w="4682" w:type="dxa"/>
          </w:tcPr>
          <w:p w14:paraId="6F816FCE" w14:textId="635BC1A5" w:rsidR="00E00E9F" w:rsidRDefault="005642DE" w:rsidP="00A379B9">
            <w:pPr>
              <w:pStyle w:val="Nagwek1"/>
              <w:rPr>
                <w:lang w:bidi="pl-PL"/>
              </w:rPr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2CD4A275" w14:textId="6EE26F9D" w:rsidR="005D3C78" w:rsidRPr="00D16CA0" w:rsidRDefault="00644D03" w:rsidP="008D1232">
            <w:pPr>
              <w:pStyle w:val="Nagwek1"/>
              <w:rPr>
                <w:lang w:val="en-US"/>
              </w:rPr>
            </w:pPr>
            <w:proofErr w:type="spellStart"/>
            <w:r w:rsidRPr="00D16CA0">
              <w:rPr>
                <w:lang w:val="en-US"/>
              </w:rPr>
              <w:t>BottomNavigation</w:t>
            </w:r>
            <w:proofErr w:type="spellEnd"/>
            <w:r w:rsidRPr="00D16CA0">
              <w:rPr>
                <w:lang w:val="en-US"/>
              </w:rPr>
              <w:t xml:space="preserve">, SQLite, </w:t>
            </w:r>
            <w:proofErr w:type="spellStart"/>
            <w:r w:rsidR="00D16CA0">
              <w:rPr>
                <w:lang w:val="en-US"/>
              </w:rPr>
              <w:t>LiveData</w:t>
            </w:r>
            <w:proofErr w:type="spellEnd"/>
            <w:r w:rsidR="00D16CA0">
              <w:rPr>
                <w:lang w:val="en-US"/>
              </w:rPr>
              <w:t xml:space="preserve">, </w:t>
            </w:r>
            <w:proofErr w:type="spellStart"/>
            <w:r w:rsidR="00D16CA0">
              <w:rPr>
                <w:lang w:val="en-US"/>
              </w:rPr>
              <w:t>ViewModel</w:t>
            </w:r>
            <w:proofErr w:type="spellEnd"/>
            <w:r w:rsidR="00D16CA0">
              <w:rPr>
                <w:lang w:val="en-US"/>
              </w:rPr>
              <w:t>,</w:t>
            </w:r>
            <w:r w:rsidR="008D1232">
              <w:rPr>
                <w:lang w:val="en-US"/>
              </w:rPr>
              <w:t xml:space="preserve"> ViewPager</w:t>
            </w:r>
            <w:proofErr w:type="gramStart"/>
            <w:r w:rsidR="008D1232">
              <w:rPr>
                <w:lang w:val="en-US"/>
              </w:rPr>
              <w:t>2</w:t>
            </w:r>
            <w:r w:rsidR="00A14498">
              <w:rPr>
                <w:lang w:val="en-US"/>
              </w:rPr>
              <w:t>?,</w:t>
            </w:r>
            <w:proofErr w:type="gramEnd"/>
            <w:r w:rsidR="00A14498">
              <w:rPr>
                <w:lang w:val="en-US"/>
              </w:rPr>
              <w:t xml:space="preserve"> Dagger-Hilt?</w:t>
            </w:r>
          </w:p>
          <w:p w14:paraId="12F2959A" w14:textId="77777777" w:rsidR="005D3C78" w:rsidRPr="00D16CA0" w:rsidRDefault="005D3C78" w:rsidP="003241AA">
            <w:pPr>
              <w:rPr>
                <w:lang w:val="en-US"/>
              </w:rPr>
            </w:pPr>
          </w:p>
          <w:p w14:paraId="5B10A341" w14:textId="50C51161" w:rsidR="005642DE" w:rsidRPr="00D16CA0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</w:pPr>
            <w:proofErr w:type="spellStart"/>
            <w:r w:rsidRPr="00D16CA0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  <w:t>Architektura</w:t>
            </w:r>
            <w:proofErr w:type="spellEnd"/>
            <w:r w:rsidRPr="00D16CA0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  <w:lang w:val="en-US"/>
              </w:rPr>
              <w:t>:</w:t>
            </w:r>
          </w:p>
          <w:p w14:paraId="5F0FBC25" w14:textId="67403FFF" w:rsidR="005642DE" w:rsidRPr="00D16CA0" w:rsidRDefault="002253C2" w:rsidP="003241AA">
            <w:pPr>
              <w:rPr>
                <w:lang w:val="en-US"/>
              </w:rPr>
            </w:pPr>
            <w:r w:rsidRPr="00D16CA0">
              <w:rPr>
                <w:lang w:val="en-US"/>
              </w:rPr>
              <w:t>MVVM</w:t>
            </w:r>
          </w:p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68DC308B" w14:textId="77777777" w:rsidR="00ED51E4" w:rsidRDefault="00ED51E4" w:rsidP="00ED51E4">
            <w:pPr>
              <w:pStyle w:val="Nagwek1"/>
            </w:pPr>
            <w:r>
              <w:t>Krótkie podsumowanie aplikacji:</w:t>
            </w:r>
          </w:p>
          <w:p w14:paraId="057539AF" w14:textId="378B8391" w:rsidR="00B914F6" w:rsidRDefault="00025557" w:rsidP="00ED51E4">
            <w:pPr>
              <w:pStyle w:val="Nagwek1"/>
            </w:pPr>
            <w:r>
              <w:t>Aplikacja będzie służyć do wyświetlania dostępnych do zrobienia drinków na podstawie posiadanych przez niego produktów</w:t>
            </w:r>
            <w:r w:rsidR="006E3632">
              <w:t xml:space="preserve">, a także dodawanie ich do ulubionych czy wyszukiwanie w </w:t>
            </w:r>
            <w:r w:rsidR="00410643">
              <w:t>Internecie</w:t>
            </w:r>
            <w:r w:rsidR="006E3632">
              <w:t>.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1082FBCB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7D6D6028" w14:textId="789BD76F" w:rsidR="008C1980" w:rsidRPr="00EA7099" w:rsidRDefault="00634708" w:rsidP="00091FBE">
            <w:pPr>
              <w:pStyle w:val="Nagwek1"/>
            </w:pPr>
            <w:r>
              <w:t>Użytkownik w głównym widoku zobaczy belkę/przycisk umożliwiający dodanie składników. Będą one podzielone na kate</w:t>
            </w:r>
            <w:r w:rsidR="00F06769">
              <w:t xml:space="preserve">gorie. </w:t>
            </w:r>
            <w:r w:rsidR="004611DE">
              <w:t xml:space="preserve">Na dole ekranu, na </w:t>
            </w:r>
            <w:proofErr w:type="spellStart"/>
            <w:r w:rsidR="004611DE">
              <w:t>bottom</w:t>
            </w:r>
            <w:proofErr w:type="spellEnd"/>
            <w:r w:rsidR="004611DE">
              <w:t xml:space="preserve"> </w:t>
            </w:r>
            <w:proofErr w:type="spellStart"/>
            <w:r w:rsidR="004611DE">
              <w:t>navigation</w:t>
            </w:r>
            <w:proofErr w:type="spellEnd"/>
            <w:r w:rsidR="004611DE">
              <w:t>, będzie można wybrać kolejną zakładkę, która wyświetli dostępne do zrobienia drinki.</w:t>
            </w:r>
            <w:r w:rsidR="004619A0">
              <w:t xml:space="preserve"> Obok każdego z nich wyświetlony będzie symbol, który pozwoli na dodanie go do ulubionych, a te z kolei znajdą się w następnej zakładce. </w:t>
            </w:r>
            <w:r w:rsidR="007119B2">
              <w:t xml:space="preserve">Wszystkie </w:t>
            </w:r>
            <w:r w:rsidR="006D4AA9">
              <w:t>możliwe do stworzenia napoje</w:t>
            </w:r>
            <w:r w:rsidR="007119B2">
              <w:t xml:space="preserve"> będą miały krótki opis (np. smak czy pochodzenie). </w:t>
            </w:r>
            <w:r w:rsidR="006605B4">
              <w:t xml:space="preserve">Elementy będą przechowywane </w:t>
            </w:r>
            <w:r w:rsidR="00BC2D34">
              <w:t>w 2. bazach danych</w:t>
            </w:r>
            <w:r w:rsidR="00186698">
              <w:t xml:space="preserve"> (składniki i produkty)</w:t>
            </w:r>
            <w:r w:rsidR="00E05D33">
              <w:t xml:space="preserve"> i wykorzystywane za pomocą </w:t>
            </w:r>
            <w:proofErr w:type="spellStart"/>
            <w:r w:rsidR="00E05D33">
              <w:t>sqlite</w:t>
            </w:r>
            <w:proofErr w:type="spellEnd"/>
            <w:r w:rsidR="00E05D33">
              <w:t>.</w:t>
            </w:r>
            <w:r w:rsidR="00052EEE">
              <w:t xml:space="preserve"> </w:t>
            </w:r>
            <w:proofErr w:type="spellStart"/>
            <w:r w:rsidR="00052EEE">
              <w:t>RecyclerView</w:t>
            </w:r>
            <w:proofErr w:type="spellEnd"/>
            <w:r w:rsidR="00052EEE">
              <w:t xml:space="preserve"> </w:t>
            </w:r>
            <w:r w:rsidR="0044465B">
              <w:t xml:space="preserve">zostanie wykorzystany we wszystkich fragmentach. </w:t>
            </w:r>
            <w:r w:rsidR="00F54936">
              <w:t xml:space="preserve">Wyszukiwanie zostanie zrealizowane poprzez </w:t>
            </w:r>
            <w:proofErr w:type="spellStart"/>
            <w:r w:rsidR="006D1073">
              <w:t>intent</w:t>
            </w:r>
            <w:proofErr w:type="spellEnd"/>
            <w:r w:rsidR="006D1073">
              <w:t xml:space="preserve">. 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231E68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7D6C2819" w14:textId="77777777" w:rsidR="00ED51E4" w:rsidRDefault="00ED51E4" w:rsidP="00ED51E4">
            <w:pPr>
              <w:pStyle w:val="Nagwek1"/>
            </w:pPr>
            <w:r>
              <w:t>Opis Zewnętrznych Źródeł Danych</w:t>
            </w:r>
          </w:p>
          <w:p w14:paraId="0BC9C32C" w14:textId="71E69EB6" w:rsidR="00B83B41" w:rsidRDefault="00032A6D" w:rsidP="00ED51E4">
            <w:pPr>
              <w:pStyle w:val="Nagwek1"/>
              <w:rPr>
                <w:lang w:val="en-US"/>
              </w:rPr>
            </w:pPr>
            <w:hyperlink r:id="rId8" w:history="1">
              <w:r w:rsidRPr="00500452">
                <w:rPr>
                  <w:rStyle w:val="Hipercze"/>
                  <w:lang w:val="en-US"/>
                </w:rPr>
                <w:t>https://en.wikipedia.org/wiki/List_of_cocktails</w:t>
              </w:r>
            </w:hyperlink>
          </w:p>
          <w:p w14:paraId="464C6859" w14:textId="586C4169" w:rsidR="00032A6D" w:rsidRDefault="00231E68" w:rsidP="00ED51E4">
            <w:pPr>
              <w:pStyle w:val="Nagwek1"/>
            </w:pPr>
            <w:hyperlink r:id="rId9" w:history="1">
              <w:r w:rsidRPr="00500452">
                <w:rPr>
                  <w:rStyle w:val="Hipercze"/>
                </w:rPr>
                <w:t>https://www.mojbar.pl/przepisy-na-drinki/</w:t>
              </w:r>
            </w:hyperlink>
          </w:p>
          <w:p w14:paraId="09AA97CD" w14:textId="35D84E9B" w:rsidR="00231E68" w:rsidRPr="00231E68" w:rsidRDefault="00231E68" w:rsidP="00ED51E4">
            <w:pPr>
              <w:pStyle w:val="Nagwek1"/>
            </w:pPr>
          </w:p>
        </w:tc>
      </w:tr>
    </w:tbl>
    <w:p w14:paraId="3B463D2A" w14:textId="77777777" w:rsidR="006E5F76" w:rsidRPr="00231E68" w:rsidRDefault="006E5F76" w:rsidP="005D3C78">
      <w:pPr>
        <w:spacing w:after="0"/>
      </w:pPr>
    </w:p>
    <w:sectPr w:rsidR="006E5F76" w:rsidRPr="00231E68" w:rsidSect="009C667F">
      <w:headerReference w:type="default" r:id="rId10"/>
      <w:footerReference w:type="default" r:id="rId11"/>
      <w:headerReference w:type="first" r:id="rId12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88CC" w14:textId="77777777" w:rsidR="00D8078E" w:rsidRDefault="00D8078E">
      <w:pPr>
        <w:spacing w:before="0" w:after="0"/>
      </w:pPr>
      <w:r>
        <w:separator/>
      </w:r>
    </w:p>
  </w:endnote>
  <w:endnote w:type="continuationSeparator" w:id="0">
    <w:p w14:paraId="231DF3B4" w14:textId="77777777" w:rsidR="00D8078E" w:rsidRDefault="00D807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06D4" w14:textId="77777777" w:rsidR="00D8078E" w:rsidRDefault="00D8078E">
      <w:pPr>
        <w:spacing w:before="0" w:after="0"/>
      </w:pPr>
      <w:r>
        <w:separator/>
      </w:r>
    </w:p>
  </w:footnote>
  <w:footnote w:type="continuationSeparator" w:id="0">
    <w:p w14:paraId="08DC28D3" w14:textId="77777777" w:rsidR="00D8078E" w:rsidRDefault="00D807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4AFF25FD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proofErr w:type="spellStart"/>
        <w:r w:rsidR="00091FBE">
          <w:t>CocktailMaker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154030">
    <w:abstractNumId w:val="11"/>
  </w:num>
  <w:num w:numId="2" w16cid:durableId="1040976997">
    <w:abstractNumId w:val="10"/>
  </w:num>
  <w:num w:numId="3" w16cid:durableId="766577297">
    <w:abstractNumId w:val="9"/>
  </w:num>
  <w:num w:numId="4" w16cid:durableId="1552617649">
    <w:abstractNumId w:val="8"/>
  </w:num>
  <w:num w:numId="5" w16cid:durableId="741684658">
    <w:abstractNumId w:val="7"/>
  </w:num>
  <w:num w:numId="6" w16cid:durableId="1346053633">
    <w:abstractNumId w:val="6"/>
  </w:num>
  <w:num w:numId="7" w16cid:durableId="1901671135">
    <w:abstractNumId w:val="5"/>
  </w:num>
  <w:num w:numId="8" w16cid:durableId="512114680">
    <w:abstractNumId w:val="4"/>
  </w:num>
  <w:num w:numId="9" w16cid:durableId="491143523">
    <w:abstractNumId w:val="3"/>
  </w:num>
  <w:num w:numId="10" w16cid:durableId="691998106">
    <w:abstractNumId w:val="2"/>
  </w:num>
  <w:num w:numId="11" w16cid:durableId="1413623037">
    <w:abstractNumId w:val="1"/>
  </w:num>
  <w:num w:numId="12" w16cid:durableId="98620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25557"/>
    <w:rsid w:val="00032A6D"/>
    <w:rsid w:val="00052EEE"/>
    <w:rsid w:val="00091FBE"/>
    <w:rsid w:val="000B4B3F"/>
    <w:rsid w:val="000C2633"/>
    <w:rsid w:val="00127134"/>
    <w:rsid w:val="00186698"/>
    <w:rsid w:val="001A3A56"/>
    <w:rsid w:val="001A40E4"/>
    <w:rsid w:val="001B2073"/>
    <w:rsid w:val="001C09BA"/>
    <w:rsid w:val="001E59CF"/>
    <w:rsid w:val="002152F7"/>
    <w:rsid w:val="002253C2"/>
    <w:rsid w:val="00231E68"/>
    <w:rsid w:val="00246F93"/>
    <w:rsid w:val="00254B4F"/>
    <w:rsid w:val="00255536"/>
    <w:rsid w:val="002B16B5"/>
    <w:rsid w:val="002F1DBC"/>
    <w:rsid w:val="003241AA"/>
    <w:rsid w:val="00330120"/>
    <w:rsid w:val="00332958"/>
    <w:rsid w:val="00342CDD"/>
    <w:rsid w:val="00363A6A"/>
    <w:rsid w:val="00381759"/>
    <w:rsid w:val="00396CCF"/>
    <w:rsid w:val="00403AAB"/>
    <w:rsid w:val="00410643"/>
    <w:rsid w:val="0044465B"/>
    <w:rsid w:val="004611DE"/>
    <w:rsid w:val="004619A0"/>
    <w:rsid w:val="004E1A15"/>
    <w:rsid w:val="00521A90"/>
    <w:rsid w:val="005443BE"/>
    <w:rsid w:val="005642DE"/>
    <w:rsid w:val="0059793D"/>
    <w:rsid w:val="005D3C78"/>
    <w:rsid w:val="005E3543"/>
    <w:rsid w:val="006228EE"/>
    <w:rsid w:val="00633F14"/>
    <w:rsid w:val="00634708"/>
    <w:rsid w:val="00635407"/>
    <w:rsid w:val="00644D03"/>
    <w:rsid w:val="0066002F"/>
    <w:rsid w:val="006605B4"/>
    <w:rsid w:val="006A0C25"/>
    <w:rsid w:val="006D1073"/>
    <w:rsid w:val="006D4AA9"/>
    <w:rsid w:val="006E3632"/>
    <w:rsid w:val="006E5F76"/>
    <w:rsid w:val="006F64F7"/>
    <w:rsid w:val="007119B2"/>
    <w:rsid w:val="00712BFE"/>
    <w:rsid w:val="00757CBF"/>
    <w:rsid w:val="00761239"/>
    <w:rsid w:val="007714E8"/>
    <w:rsid w:val="00771F9C"/>
    <w:rsid w:val="00795023"/>
    <w:rsid w:val="007A11C3"/>
    <w:rsid w:val="00802707"/>
    <w:rsid w:val="008156CB"/>
    <w:rsid w:val="008527F0"/>
    <w:rsid w:val="008A6F05"/>
    <w:rsid w:val="008B4EEB"/>
    <w:rsid w:val="008C1980"/>
    <w:rsid w:val="008D1232"/>
    <w:rsid w:val="008E7914"/>
    <w:rsid w:val="00901598"/>
    <w:rsid w:val="009541C6"/>
    <w:rsid w:val="00973885"/>
    <w:rsid w:val="00991989"/>
    <w:rsid w:val="009C667F"/>
    <w:rsid w:val="009C7DE8"/>
    <w:rsid w:val="00A14498"/>
    <w:rsid w:val="00A379B9"/>
    <w:rsid w:val="00A63436"/>
    <w:rsid w:val="00A670F2"/>
    <w:rsid w:val="00A9501E"/>
    <w:rsid w:val="00AA3D7B"/>
    <w:rsid w:val="00B34647"/>
    <w:rsid w:val="00B42047"/>
    <w:rsid w:val="00B62E42"/>
    <w:rsid w:val="00B8392C"/>
    <w:rsid w:val="00B83B41"/>
    <w:rsid w:val="00B914F6"/>
    <w:rsid w:val="00BC2D34"/>
    <w:rsid w:val="00BC7D19"/>
    <w:rsid w:val="00BE7C5C"/>
    <w:rsid w:val="00C07439"/>
    <w:rsid w:val="00C26D0F"/>
    <w:rsid w:val="00C5493D"/>
    <w:rsid w:val="00C667A3"/>
    <w:rsid w:val="00C97885"/>
    <w:rsid w:val="00CA1C12"/>
    <w:rsid w:val="00CA7DE2"/>
    <w:rsid w:val="00CB784F"/>
    <w:rsid w:val="00CD4BA3"/>
    <w:rsid w:val="00CF1391"/>
    <w:rsid w:val="00D16CA0"/>
    <w:rsid w:val="00D608D6"/>
    <w:rsid w:val="00D7348B"/>
    <w:rsid w:val="00D8078E"/>
    <w:rsid w:val="00D9514A"/>
    <w:rsid w:val="00DA2EA0"/>
    <w:rsid w:val="00E00E9F"/>
    <w:rsid w:val="00E05D33"/>
    <w:rsid w:val="00E15F83"/>
    <w:rsid w:val="00E368A6"/>
    <w:rsid w:val="00E553AA"/>
    <w:rsid w:val="00E7117C"/>
    <w:rsid w:val="00E8273B"/>
    <w:rsid w:val="00EA0EB4"/>
    <w:rsid w:val="00EA7099"/>
    <w:rsid w:val="00ED51E4"/>
    <w:rsid w:val="00EF1079"/>
    <w:rsid w:val="00F06769"/>
    <w:rsid w:val="00F37398"/>
    <w:rsid w:val="00F42096"/>
    <w:rsid w:val="00F5388D"/>
    <w:rsid w:val="00F54936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032A6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cktai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jbar.pl/przepisy-na-drinki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CocktailMaker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</Template>
  <TotalTime>495</TotalTime>
  <Pages>1</Pages>
  <Words>239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Bartosz Gałczyński</cp:lastModifiedBy>
  <cp:revision>67</cp:revision>
  <dcterms:created xsi:type="dcterms:W3CDTF">2022-11-22T14:35:00Z</dcterms:created>
  <dcterms:modified xsi:type="dcterms:W3CDTF">2023-01-06T22:13:00Z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